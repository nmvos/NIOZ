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AAEC" w14:textId="77777777" w:rsidR="00E20EB2" w:rsidRPr="00730F2F" w:rsidRDefault="00AD5497" w:rsidP="00F86F0C">
      <w:pPr>
        <w:jc w:val="center"/>
        <w:rPr>
          <w:sz w:val="48"/>
          <w:szCs w:val="48"/>
        </w:rPr>
      </w:pPr>
      <w:bookmarkStart w:id="0" w:name="_Hlk81468268"/>
      <w:r w:rsidRPr="00AD5497">
        <w:rPr>
          <w:sz w:val="48"/>
          <w:szCs w:val="48"/>
        </w:rPr>
        <w:t>Evaluatieformulier</w:t>
      </w:r>
      <w:bookmarkEnd w:id="0"/>
    </w:p>
    <w:p w14:paraId="7CD8E6C3" w14:textId="77777777" w:rsidR="008E0EE0" w:rsidRPr="00730F2F" w:rsidRDefault="0072342F" w:rsidP="006B5218">
      <w:pPr>
        <w:jc w:val="center"/>
        <w:rPr>
          <w:sz w:val="40"/>
          <w:szCs w:val="40"/>
        </w:rPr>
      </w:pPr>
      <w:r>
        <w:rPr>
          <w:sz w:val="40"/>
          <w:szCs w:val="40"/>
        </w:rPr>
        <w:t>Examenportfolio</w:t>
      </w:r>
    </w:p>
    <w:p w14:paraId="2819CE89" w14:textId="77777777" w:rsidR="0017583A" w:rsidRPr="00730F2F" w:rsidRDefault="0017583A" w:rsidP="00910A2E"/>
    <w:p w14:paraId="011535D0" w14:textId="77777777" w:rsidR="00E20EB2" w:rsidRPr="00730F2F" w:rsidRDefault="00E20EB2" w:rsidP="00910A2E"/>
    <w:p w14:paraId="25BE3073" w14:textId="77777777" w:rsidR="00237180" w:rsidRDefault="00237180" w:rsidP="00910A2E"/>
    <w:p w14:paraId="502B8459" w14:textId="77777777" w:rsidR="00AD5497" w:rsidRDefault="00AD5497" w:rsidP="00910A2E"/>
    <w:p w14:paraId="308138ED" w14:textId="77777777" w:rsidR="00AD5497" w:rsidRDefault="00AD5497" w:rsidP="00910A2E"/>
    <w:p w14:paraId="6871B9D5" w14:textId="77777777" w:rsidR="00AD5497" w:rsidRDefault="00AD5497" w:rsidP="00910A2E"/>
    <w:p w14:paraId="6DF30322" w14:textId="77777777" w:rsidR="00AD5497" w:rsidRDefault="00AD5497" w:rsidP="00910A2E"/>
    <w:p w14:paraId="1ECC18A1" w14:textId="77777777" w:rsidR="00AD5497" w:rsidRDefault="00AD5497" w:rsidP="00910A2E"/>
    <w:p w14:paraId="16D993E9" w14:textId="77777777" w:rsidR="00AD5497" w:rsidRDefault="00AD5497" w:rsidP="00910A2E"/>
    <w:p w14:paraId="340C06B2" w14:textId="77777777" w:rsidR="00AD5497" w:rsidRDefault="00AD5497" w:rsidP="00910A2E"/>
    <w:p w14:paraId="4C69A538" w14:textId="77777777" w:rsidR="00AD5497" w:rsidRDefault="00AD5497" w:rsidP="00910A2E"/>
    <w:p w14:paraId="0BF424EC" w14:textId="77777777" w:rsidR="00AD5497" w:rsidRDefault="00AD5497" w:rsidP="00910A2E"/>
    <w:p w14:paraId="30392177" w14:textId="77777777" w:rsidR="00AD5497" w:rsidRDefault="00AD5497" w:rsidP="00910A2E"/>
    <w:p w14:paraId="1AC5A0C2" w14:textId="77777777" w:rsidR="00AD5497" w:rsidRDefault="00AD5497" w:rsidP="00910A2E"/>
    <w:p w14:paraId="2AB4F3BE" w14:textId="77777777" w:rsidR="00AD5497" w:rsidRDefault="00AD5497" w:rsidP="00910A2E"/>
    <w:p w14:paraId="7AF77B83" w14:textId="77777777" w:rsidR="00AD5497" w:rsidRDefault="00AD5497" w:rsidP="00910A2E"/>
    <w:p w14:paraId="034A5957" w14:textId="77777777" w:rsidR="00AD5497" w:rsidRDefault="00AD5497" w:rsidP="00910A2E"/>
    <w:p w14:paraId="5651FEC0" w14:textId="77777777" w:rsidR="00AD5497" w:rsidRPr="00730F2F" w:rsidRDefault="00AD5497" w:rsidP="00910A2E"/>
    <w:p w14:paraId="22A6E2AC" w14:textId="77777777" w:rsidR="00237180" w:rsidRPr="00730F2F" w:rsidRDefault="00237180" w:rsidP="00910A2E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912"/>
        <w:gridCol w:w="3037"/>
        <w:gridCol w:w="3111"/>
      </w:tblGrid>
      <w:tr w:rsidR="00AD5497" w:rsidRPr="00C11DD2" w14:paraId="37C0A1FF" w14:textId="77777777" w:rsidTr="00B3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56355B"/>
          </w:tcPr>
          <w:p w14:paraId="77529F92" w14:textId="77777777" w:rsidR="00AD5497" w:rsidRPr="00C11DD2" w:rsidRDefault="00AD5497" w:rsidP="008916B6">
            <w:pPr>
              <w:jc w:val="center"/>
              <w:rPr>
                <w:b/>
              </w:rPr>
            </w:pPr>
            <w:r w:rsidRPr="00B300CB">
              <w:rPr>
                <w:b/>
                <w:color w:val="FFFFFF" w:themeColor="background1"/>
              </w:rPr>
              <w:t>Gegevens</w:t>
            </w:r>
          </w:p>
        </w:tc>
      </w:tr>
      <w:tr w:rsidR="00AD5497" w:rsidRPr="00C11DD2" w14:paraId="3FAFE49E" w14:textId="77777777" w:rsidTr="00AD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</w:tcPr>
          <w:p w14:paraId="74137426" w14:textId="77777777" w:rsidR="00AD5497" w:rsidRPr="00C11DD2" w:rsidRDefault="00AD5497" w:rsidP="008916B6">
            <w:r w:rsidRPr="00C11DD2">
              <w:t>Onderwijsinstelling</w:t>
            </w:r>
          </w:p>
        </w:tc>
        <w:tc>
          <w:tcPr>
            <w:tcW w:w="3393" w:type="pct"/>
            <w:gridSpan w:val="2"/>
          </w:tcPr>
          <w:p w14:paraId="295BBEB5" w14:textId="77777777" w:rsidR="00AD5497" w:rsidRPr="00C11DD2" w:rsidRDefault="00AD5497" w:rsidP="00891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5497" w:rsidRPr="00C11DD2" w14:paraId="3B433093" w14:textId="77777777" w:rsidTr="00AD5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</w:tcPr>
          <w:p w14:paraId="59E26A72" w14:textId="77777777" w:rsidR="00AD5497" w:rsidRPr="00C11DD2" w:rsidRDefault="00AD5497" w:rsidP="008916B6">
            <w:r w:rsidRPr="00C11DD2">
              <w:t>Naam</w:t>
            </w:r>
          </w:p>
        </w:tc>
        <w:tc>
          <w:tcPr>
            <w:tcW w:w="3393" w:type="pct"/>
            <w:gridSpan w:val="2"/>
          </w:tcPr>
          <w:p w14:paraId="5E1A8A94" w14:textId="77777777" w:rsidR="00AD5497" w:rsidRPr="00C11DD2" w:rsidRDefault="00AD5497" w:rsidP="008916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1D50" w:rsidRPr="00C11DD2" w14:paraId="7934E08E" w14:textId="77777777" w:rsidTr="00AD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</w:tcPr>
          <w:p w14:paraId="1BAB44F5" w14:textId="77777777" w:rsidR="00AB1D50" w:rsidRPr="00C11DD2" w:rsidRDefault="00AB1D50" w:rsidP="00AB1D50">
            <w:r w:rsidRPr="00C11DD2">
              <w:t>Kwalificatiedossier en cohort</w:t>
            </w:r>
          </w:p>
        </w:tc>
        <w:tc>
          <w:tcPr>
            <w:tcW w:w="1676" w:type="pct"/>
          </w:tcPr>
          <w:p w14:paraId="14811E68" w14:textId="3C96A81D" w:rsidR="00AB1D50" w:rsidRPr="00C11DD2" w:rsidRDefault="00AB1D50" w:rsidP="00AB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1D47">
              <w:t>Software dev</w:t>
            </w:r>
            <w:r w:rsidRPr="00E73619">
              <w:t>elop</w:t>
            </w:r>
            <w:r w:rsidR="00626E3A" w:rsidRPr="00E73619">
              <w:t>ment</w:t>
            </w:r>
          </w:p>
        </w:tc>
        <w:tc>
          <w:tcPr>
            <w:tcW w:w="1717" w:type="pct"/>
          </w:tcPr>
          <w:p w14:paraId="3878467C" w14:textId="275A993D" w:rsidR="00AB1D50" w:rsidRPr="00C11DD2" w:rsidRDefault="00AB1D50" w:rsidP="00AB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1D47">
              <w:t>2020 en verder</w:t>
            </w:r>
          </w:p>
        </w:tc>
      </w:tr>
      <w:tr w:rsidR="00AB1D50" w:rsidRPr="00C11DD2" w14:paraId="624E7BDD" w14:textId="77777777" w:rsidTr="00AD5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</w:tcPr>
          <w:p w14:paraId="7C979BCC" w14:textId="77777777" w:rsidR="00AB1D50" w:rsidRPr="00C11DD2" w:rsidRDefault="00AB1D50" w:rsidP="00AB1D50">
            <w:r w:rsidRPr="00C11DD2">
              <w:t>Profiel, niveau en crebocode</w:t>
            </w:r>
          </w:p>
        </w:tc>
        <w:tc>
          <w:tcPr>
            <w:tcW w:w="1676" w:type="pct"/>
          </w:tcPr>
          <w:p w14:paraId="5F40D6D2" w14:textId="21041028" w:rsidR="00AB1D50" w:rsidRPr="00C11DD2" w:rsidRDefault="00AB1D50" w:rsidP="00AB1D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1D47">
              <w:t>P1: Software developer, niveau 4</w:t>
            </w:r>
          </w:p>
        </w:tc>
        <w:tc>
          <w:tcPr>
            <w:tcW w:w="1717" w:type="pct"/>
          </w:tcPr>
          <w:p w14:paraId="557E1DEA" w14:textId="13AEB39E" w:rsidR="00AB1D50" w:rsidRPr="00C11DD2" w:rsidRDefault="00AB1D50" w:rsidP="00AB1D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1D47">
              <w:t>25604</w:t>
            </w:r>
          </w:p>
        </w:tc>
      </w:tr>
      <w:tr w:rsidR="00AB1D50" w:rsidRPr="00C11DD2" w14:paraId="14F78C8A" w14:textId="77777777" w:rsidTr="00AD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</w:tcPr>
          <w:p w14:paraId="77F2AFAA" w14:textId="77777777" w:rsidR="00AB1D50" w:rsidRPr="00C11DD2" w:rsidRDefault="00AB1D50" w:rsidP="00AB1D50">
            <w:r w:rsidRPr="00C11DD2">
              <w:t>Kerntaak</w:t>
            </w:r>
          </w:p>
        </w:tc>
        <w:tc>
          <w:tcPr>
            <w:tcW w:w="3393" w:type="pct"/>
            <w:gridSpan w:val="2"/>
          </w:tcPr>
          <w:p w14:paraId="590AED24" w14:textId="77777777" w:rsidR="00AB1D50" w:rsidRPr="00FE1D47" w:rsidRDefault="00AB1D50" w:rsidP="00AB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1D47">
              <w:t>B1-K1: Realiseert software</w:t>
            </w:r>
          </w:p>
          <w:p w14:paraId="3449F98E" w14:textId="133860FD" w:rsidR="00AB1D50" w:rsidRPr="00C11DD2" w:rsidRDefault="00AB1D50" w:rsidP="00AB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1D47">
              <w:t>B1-K2: Werkt in een ontwikkelteam</w:t>
            </w:r>
          </w:p>
        </w:tc>
      </w:tr>
      <w:tr w:rsidR="00AD5497" w:rsidRPr="00C11DD2" w14:paraId="1105F90B" w14:textId="77777777" w:rsidTr="00AD5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pct"/>
          </w:tcPr>
          <w:p w14:paraId="77D73656" w14:textId="77777777" w:rsidR="00AD5497" w:rsidRPr="00C11DD2" w:rsidRDefault="00AD5497" w:rsidP="008916B6">
            <w:r w:rsidRPr="00C11DD2">
              <w:t>Examencode</w:t>
            </w:r>
          </w:p>
        </w:tc>
        <w:tc>
          <w:tcPr>
            <w:tcW w:w="3393" w:type="pct"/>
            <w:gridSpan w:val="2"/>
          </w:tcPr>
          <w:p w14:paraId="164C87E4" w14:textId="339DA9C9" w:rsidR="00AD5497" w:rsidRPr="00C11DD2" w:rsidRDefault="00AB1D50" w:rsidP="008916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1D47">
              <w:t>SD_SD20_PF1_B1-K</w:t>
            </w:r>
            <w:r w:rsidRPr="00E73619">
              <w:t>1-</w:t>
            </w:r>
            <w:r w:rsidR="003526AB" w:rsidRPr="00E73619">
              <w:t>K</w:t>
            </w:r>
            <w:r w:rsidRPr="00E73619">
              <w:t>2_2v2</w:t>
            </w:r>
          </w:p>
        </w:tc>
      </w:tr>
    </w:tbl>
    <w:p w14:paraId="2D2FCBDA" w14:textId="77777777" w:rsidR="0017583A" w:rsidRPr="00730F2F" w:rsidRDefault="0017583A" w:rsidP="00910A2E">
      <w:pPr>
        <w:sectPr w:rsidR="0017583A" w:rsidRPr="00730F2F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1DAC2E28" w14:textId="77777777" w:rsidR="00AD5497" w:rsidRPr="00F202F7" w:rsidRDefault="00AD5497" w:rsidP="00AD5497">
      <w:pPr>
        <w:pStyle w:val="Kop1"/>
      </w:pPr>
      <w:r>
        <w:lastRenderedPageBreak/>
        <w:t>E</w:t>
      </w:r>
      <w:r w:rsidRPr="004923A6">
        <w:t>valuatieformulier</w:t>
      </w:r>
    </w:p>
    <w:p w14:paraId="717384B4" w14:textId="77777777" w:rsidR="00AD5497" w:rsidRDefault="00D66E47" w:rsidP="00AD5497">
      <w:pPr>
        <w:rPr>
          <w:rStyle w:val="Hyperlink"/>
        </w:rPr>
      </w:pPr>
      <w:r>
        <w:t>U</w:t>
      </w:r>
      <w:r w:rsidR="00AD5497">
        <w:t xml:space="preserve"> kunt dit evaluatieformulier mailen naar </w:t>
      </w:r>
      <w:hyperlink r:id="rId12" w:history="1">
        <w:r w:rsidR="00AD5497" w:rsidRPr="00C47BF6">
          <w:rPr>
            <w:rStyle w:val="Hyperlink"/>
          </w:rPr>
          <w:t>examinering@stichtingpraktijkleren.nl</w:t>
        </w:r>
      </w:hyperlink>
      <w:r w:rsidR="00AD5497">
        <w:rPr>
          <w:rStyle w:val="Hyperlink"/>
        </w:rPr>
        <w:t>.</w:t>
      </w:r>
    </w:p>
    <w:p w14:paraId="77B6D4DD" w14:textId="77777777" w:rsidR="00AD5497" w:rsidRDefault="00AD5497" w:rsidP="00AD5497"/>
    <w:p w14:paraId="3C111CA5" w14:textId="77777777" w:rsidR="00AD5497" w:rsidRDefault="00AD5497" w:rsidP="00AD5497">
      <w:r>
        <w:t xml:space="preserve">Of </w:t>
      </w:r>
      <w:r w:rsidR="00D66E47">
        <w:t>stuur</w:t>
      </w:r>
      <w:r>
        <w:t xml:space="preserve"> het naar het volgende adres.</w:t>
      </w:r>
    </w:p>
    <w:p w14:paraId="7784B13E" w14:textId="77777777" w:rsidR="00AD5497" w:rsidRDefault="00AD5497" w:rsidP="00AD5497">
      <w:r w:rsidRPr="005F58D5">
        <w:rPr>
          <w:i/>
          <w:iCs/>
        </w:rPr>
        <w:t>Stichting Praktijkleren</w:t>
      </w:r>
    </w:p>
    <w:p w14:paraId="3890866B" w14:textId="77777777" w:rsidR="00AD5497" w:rsidRDefault="00AD5497" w:rsidP="00AD5497">
      <w:r w:rsidRPr="005F58D5">
        <w:rPr>
          <w:i/>
          <w:iCs/>
        </w:rPr>
        <w:t>t.a.v.</w:t>
      </w:r>
      <w:r>
        <w:t xml:space="preserve"> </w:t>
      </w:r>
      <w:r w:rsidRPr="005F58D5">
        <w:rPr>
          <w:i/>
          <w:iCs/>
        </w:rPr>
        <w:t>Examinering</w:t>
      </w:r>
    </w:p>
    <w:p w14:paraId="1B818A1E" w14:textId="77777777" w:rsidR="00AD5497" w:rsidRDefault="00AD5497" w:rsidP="00AD5497">
      <w:pPr>
        <w:rPr>
          <w:i/>
          <w:iCs/>
        </w:rPr>
      </w:pPr>
      <w:r w:rsidRPr="005F58D5">
        <w:rPr>
          <w:i/>
          <w:iCs/>
        </w:rPr>
        <w:t>Antwoordnummer 121</w:t>
      </w:r>
    </w:p>
    <w:p w14:paraId="539C732B" w14:textId="77777777" w:rsidR="00AD5497" w:rsidRDefault="00AD5497" w:rsidP="00AD5497">
      <w:r w:rsidRPr="005F58D5">
        <w:rPr>
          <w:i/>
          <w:iCs/>
        </w:rPr>
        <w:t>3800 BE  AMERSFOORT</w:t>
      </w:r>
    </w:p>
    <w:p w14:paraId="33FB2365" w14:textId="77777777" w:rsidR="00AD5497" w:rsidRDefault="00AD5497" w:rsidP="00AD5497"/>
    <w:p w14:paraId="4489AD50" w14:textId="77777777" w:rsidR="00AD5497" w:rsidRDefault="00AD5497" w:rsidP="00AD5497">
      <w:r w:rsidRPr="00C11DD2">
        <w:t xml:space="preserve">Geef in de volgende blokken per onderwerp zo concreet mogelijk aan wat </w:t>
      </w:r>
      <w:r w:rsidR="00D66E47">
        <w:t>uw</w:t>
      </w:r>
      <w:r w:rsidRPr="00C11DD2">
        <w:t xml:space="preserve"> ervaringen op dit gebied waren. Geef bijvoorbeeld aan wat goed ging, wat minder goed ging en wat een volgende keer beter zou kunnen. Bij elk blok zie</w:t>
      </w:r>
      <w:r w:rsidR="00D66E47">
        <w:t>t u</w:t>
      </w:r>
      <w:r w:rsidRPr="00C11DD2">
        <w:t xml:space="preserve"> een of meer aandachtspunten, die </w:t>
      </w:r>
      <w:r w:rsidR="00D66E47">
        <w:t>u</w:t>
      </w:r>
      <w:r w:rsidRPr="00C11DD2">
        <w:t xml:space="preserve"> kunt gebruiken in </w:t>
      </w:r>
      <w:r w:rsidR="00B300CB">
        <w:t>uw</w:t>
      </w:r>
      <w:r w:rsidRPr="00C11DD2">
        <w:t xml:space="preserve"> reactie.</w:t>
      </w:r>
    </w:p>
    <w:p w14:paraId="70CAA4CF" w14:textId="77777777" w:rsidR="00AD5497" w:rsidRDefault="00AD5497" w:rsidP="00AD5497"/>
    <w:tbl>
      <w:tblPr>
        <w:tblStyle w:val="SPLVeldnamendonkerpaars-1ekolomentotaalrijgroe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42F" w:rsidRPr="0072342F" w14:paraId="0879FC95" w14:textId="77777777" w:rsidTr="00D77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92195BB" w14:textId="77777777" w:rsidR="0072342F" w:rsidRPr="0072342F" w:rsidRDefault="0072342F" w:rsidP="0072342F">
            <w:pPr>
              <w:rPr>
                <w:b/>
                <w:color w:val="auto"/>
              </w:rPr>
            </w:pPr>
            <w:r w:rsidRPr="0072342F">
              <w:rPr>
                <w:b/>
              </w:rPr>
              <w:t>Voorbereiding</w:t>
            </w:r>
          </w:p>
        </w:tc>
      </w:tr>
      <w:tr w:rsidR="0072342F" w:rsidRPr="0072342F" w14:paraId="03AA641E" w14:textId="77777777" w:rsidTr="00D7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4ADB84D8" w14:textId="77777777" w:rsidR="0072342F" w:rsidRPr="0072342F" w:rsidRDefault="0072342F" w:rsidP="0072342F">
            <w:pPr>
              <w:spacing w:after="160" w:line="259" w:lineRule="auto"/>
              <w:rPr>
                <w:i/>
              </w:rPr>
            </w:pPr>
            <w:r w:rsidRPr="0072342F">
              <w:rPr>
                <w:i/>
              </w:rPr>
              <w:t>[Bijvoorbeeld: volledigheid van de informatie, duidelijke beschrijving van de rollen]</w:t>
            </w:r>
          </w:p>
          <w:p w14:paraId="62842C75" w14:textId="77777777" w:rsidR="0072342F" w:rsidRPr="0072342F" w:rsidRDefault="0072342F" w:rsidP="0072342F">
            <w:pPr>
              <w:rPr>
                <w:i/>
              </w:rPr>
            </w:pPr>
          </w:p>
        </w:tc>
      </w:tr>
      <w:tr w:rsidR="0072342F" w:rsidRPr="0072342F" w14:paraId="62B1F2EE" w14:textId="77777777" w:rsidTr="00D773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3ACF7DAF" w14:textId="77777777" w:rsidR="0072342F" w:rsidRPr="0072342F" w:rsidRDefault="0072342F" w:rsidP="0072342F">
            <w:r w:rsidRPr="0072342F">
              <w:t>Tips?</w:t>
            </w:r>
          </w:p>
          <w:p w14:paraId="4515718C" w14:textId="77777777" w:rsidR="0072342F" w:rsidRPr="0072342F" w:rsidRDefault="0072342F" w:rsidP="0072342F"/>
        </w:tc>
      </w:tr>
    </w:tbl>
    <w:p w14:paraId="5FC183F4" w14:textId="77777777" w:rsidR="0003548F" w:rsidRPr="0003548F" w:rsidRDefault="0003548F" w:rsidP="0003548F"/>
    <w:tbl>
      <w:tblPr>
        <w:tblStyle w:val="SPLVeldnamendonkerpaars-1ekolomentotaalrijgroen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548F" w:rsidRPr="0003548F" w14:paraId="1D138ABC" w14:textId="77777777" w:rsidTr="00D77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F00C46" w14:textId="77777777" w:rsidR="0003548F" w:rsidRPr="0003548F" w:rsidRDefault="0003548F" w:rsidP="0003548F">
            <w:pPr>
              <w:rPr>
                <w:b/>
              </w:rPr>
            </w:pPr>
            <w:r w:rsidRPr="0003548F">
              <w:rPr>
                <w:b/>
              </w:rPr>
              <w:t>Uitvoerbaarheid</w:t>
            </w:r>
          </w:p>
        </w:tc>
      </w:tr>
      <w:tr w:rsidR="0003548F" w:rsidRPr="0003548F" w14:paraId="4BC34A67" w14:textId="77777777" w:rsidTr="00D7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11BE15B5" w14:textId="77777777" w:rsidR="0003548F" w:rsidRPr="0003548F" w:rsidRDefault="0003548F" w:rsidP="0003548F">
            <w:pPr>
              <w:rPr>
                <w:i/>
              </w:rPr>
            </w:pPr>
            <w:r w:rsidRPr="0003548F">
              <w:rPr>
                <w:i/>
              </w:rPr>
              <w:t>[Bijvoorbeeld: aantal personen betrokken bij de uitvoering, aantal kandidaten</w:t>
            </w:r>
            <w:r>
              <w:rPr>
                <w:i/>
              </w:rPr>
              <w:t>, begeleiding van kandidaten</w:t>
            </w:r>
            <w:r w:rsidRPr="0003548F">
              <w:rPr>
                <w:i/>
              </w:rPr>
              <w:t>]</w:t>
            </w:r>
          </w:p>
          <w:p w14:paraId="44537833" w14:textId="77777777" w:rsidR="0003548F" w:rsidRPr="0003548F" w:rsidRDefault="0003548F" w:rsidP="0003548F">
            <w:pPr>
              <w:rPr>
                <w:i/>
              </w:rPr>
            </w:pPr>
          </w:p>
          <w:p w14:paraId="51372640" w14:textId="77777777" w:rsidR="0003548F" w:rsidRPr="0003548F" w:rsidRDefault="0003548F" w:rsidP="0003548F">
            <w:pPr>
              <w:rPr>
                <w:i/>
              </w:rPr>
            </w:pPr>
          </w:p>
        </w:tc>
      </w:tr>
      <w:tr w:rsidR="0003548F" w:rsidRPr="0003548F" w14:paraId="603FBDAA" w14:textId="77777777" w:rsidTr="00D773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1E0A3380" w14:textId="77777777" w:rsidR="0003548F" w:rsidRPr="0003548F" w:rsidRDefault="0003548F" w:rsidP="0003548F">
            <w:r w:rsidRPr="0003548F">
              <w:t>Tips?</w:t>
            </w:r>
          </w:p>
          <w:p w14:paraId="0866866D" w14:textId="77777777" w:rsidR="0003548F" w:rsidRPr="0003548F" w:rsidRDefault="0003548F" w:rsidP="0003548F"/>
        </w:tc>
      </w:tr>
    </w:tbl>
    <w:p w14:paraId="085C1A32" w14:textId="77777777" w:rsidR="0003548F" w:rsidRPr="0003548F" w:rsidRDefault="0003548F" w:rsidP="0003548F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497" w:rsidRPr="00C11DD2" w14:paraId="695738D0" w14:textId="77777777" w:rsidTr="00B3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56355B"/>
          </w:tcPr>
          <w:p w14:paraId="5065B82B" w14:textId="77777777" w:rsidR="00AD5497" w:rsidRPr="00B300CB" w:rsidRDefault="00AD5497" w:rsidP="008916B6">
            <w:pPr>
              <w:rPr>
                <w:b/>
                <w:color w:val="FFFFFF" w:themeColor="background1"/>
              </w:rPr>
            </w:pPr>
            <w:r w:rsidRPr="00B300CB">
              <w:rPr>
                <w:b/>
                <w:color w:val="FFFFFF" w:themeColor="background1"/>
              </w:rPr>
              <w:t>Examen</w:t>
            </w:r>
            <w:r w:rsidR="0072342F">
              <w:rPr>
                <w:b/>
                <w:color w:val="FFFFFF" w:themeColor="background1"/>
              </w:rPr>
              <w:t>opdrachten</w:t>
            </w:r>
          </w:p>
        </w:tc>
      </w:tr>
      <w:tr w:rsidR="00AD5497" w:rsidRPr="00C11DD2" w14:paraId="4A8C8032" w14:textId="77777777" w:rsidTr="00AD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522B72AE" w14:textId="77777777" w:rsidR="00AD5497" w:rsidRPr="00C11DD2" w:rsidRDefault="00AD5497" w:rsidP="008916B6">
            <w:pPr>
              <w:rPr>
                <w:i/>
              </w:rPr>
            </w:pPr>
            <w:r w:rsidRPr="00C11DD2">
              <w:rPr>
                <w:i/>
              </w:rPr>
              <w:t xml:space="preserve">[Bijvoorbeeld: omvang en complexiteit van de </w:t>
            </w:r>
            <w:r w:rsidR="0003548F">
              <w:rPr>
                <w:i/>
              </w:rPr>
              <w:t>examen</w:t>
            </w:r>
            <w:r w:rsidRPr="00C11DD2">
              <w:rPr>
                <w:i/>
              </w:rPr>
              <w:t>opdrachten, aansluiting van de geleverde examenopdrachten op de beroepspraktijk, actualiteit</w:t>
            </w:r>
            <w:r w:rsidR="0003548F">
              <w:rPr>
                <w:i/>
              </w:rPr>
              <w:t>, taalniveau</w:t>
            </w:r>
            <w:r w:rsidRPr="00C11DD2">
              <w:rPr>
                <w:i/>
              </w:rPr>
              <w:t>]</w:t>
            </w:r>
          </w:p>
          <w:p w14:paraId="67DB655C" w14:textId="77777777" w:rsidR="00AD5497" w:rsidRPr="00C11DD2" w:rsidRDefault="00AD5497" w:rsidP="008916B6">
            <w:pPr>
              <w:rPr>
                <w:i/>
              </w:rPr>
            </w:pPr>
          </w:p>
          <w:p w14:paraId="66CC66B1" w14:textId="77777777" w:rsidR="00AD5497" w:rsidRPr="00C11DD2" w:rsidRDefault="00AD5497" w:rsidP="008916B6">
            <w:pPr>
              <w:rPr>
                <w:i/>
              </w:rPr>
            </w:pPr>
          </w:p>
        </w:tc>
      </w:tr>
      <w:tr w:rsidR="00AD5497" w:rsidRPr="00C11DD2" w14:paraId="137B032C" w14:textId="77777777" w:rsidTr="00AD5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0B1EED96" w14:textId="77777777" w:rsidR="00AD5497" w:rsidRPr="00C11DD2" w:rsidRDefault="00AD5497" w:rsidP="008916B6">
            <w:r w:rsidRPr="00C11DD2">
              <w:t>Tips?</w:t>
            </w:r>
          </w:p>
          <w:p w14:paraId="3C8D4ACA" w14:textId="77777777" w:rsidR="00AD5497" w:rsidRPr="00C11DD2" w:rsidRDefault="00AD5497" w:rsidP="008916B6"/>
        </w:tc>
      </w:tr>
    </w:tbl>
    <w:p w14:paraId="71357604" w14:textId="77777777" w:rsidR="00AD5497" w:rsidRPr="00C11DD2" w:rsidRDefault="00AD5497" w:rsidP="00AD5497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497" w:rsidRPr="00C11DD2" w14:paraId="5443EF0F" w14:textId="77777777" w:rsidTr="00B3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56355B"/>
          </w:tcPr>
          <w:p w14:paraId="2AFD58C9" w14:textId="77777777" w:rsidR="00AD5497" w:rsidRPr="00B300CB" w:rsidRDefault="00AD5497" w:rsidP="008916B6">
            <w:pPr>
              <w:rPr>
                <w:b/>
                <w:color w:val="FFFFFF" w:themeColor="background1"/>
              </w:rPr>
            </w:pPr>
            <w:r w:rsidRPr="00B300CB">
              <w:rPr>
                <w:b/>
                <w:color w:val="FFFFFF" w:themeColor="background1"/>
              </w:rPr>
              <w:t>Beoordelingsformulier</w:t>
            </w:r>
          </w:p>
        </w:tc>
      </w:tr>
      <w:tr w:rsidR="00AD5497" w:rsidRPr="00C11DD2" w14:paraId="0D153AED" w14:textId="77777777" w:rsidTr="00AD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4D36FCB2" w14:textId="77777777" w:rsidR="00AD5497" w:rsidRPr="00C11DD2" w:rsidRDefault="00AD5497" w:rsidP="008916B6">
            <w:pPr>
              <w:rPr>
                <w:i/>
              </w:rPr>
            </w:pPr>
            <w:r w:rsidRPr="00C11DD2">
              <w:rPr>
                <w:i/>
              </w:rPr>
              <w:t>[Bijvoorbeeld: de (cruciale) criteria, de beheersingsniveaus, de cesuur]</w:t>
            </w:r>
          </w:p>
          <w:p w14:paraId="5189283B" w14:textId="77777777" w:rsidR="00AD5497" w:rsidRPr="00C11DD2" w:rsidRDefault="00AD5497" w:rsidP="008916B6"/>
          <w:p w14:paraId="15D94B09" w14:textId="77777777" w:rsidR="00AD5497" w:rsidRPr="00C11DD2" w:rsidRDefault="00AD5497" w:rsidP="008916B6"/>
          <w:p w14:paraId="4C204573" w14:textId="77777777" w:rsidR="00AD5497" w:rsidRPr="00C11DD2" w:rsidRDefault="00AD5497" w:rsidP="008916B6"/>
        </w:tc>
      </w:tr>
      <w:tr w:rsidR="00AD5497" w:rsidRPr="00C11DD2" w14:paraId="57C553A3" w14:textId="77777777" w:rsidTr="00AD5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02824A07" w14:textId="77777777" w:rsidR="00AD5497" w:rsidRPr="00C11DD2" w:rsidRDefault="00AD5497" w:rsidP="008916B6">
            <w:r w:rsidRPr="00C11DD2">
              <w:t>Tips?</w:t>
            </w:r>
          </w:p>
          <w:p w14:paraId="5B5E9D4C" w14:textId="77777777" w:rsidR="00AD5497" w:rsidRPr="00C11DD2" w:rsidRDefault="00AD5497" w:rsidP="008916B6"/>
        </w:tc>
      </w:tr>
    </w:tbl>
    <w:p w14:paraId="48267BB1" w14:textId="77777777" w:rsidR="00AD5497" w:rsidRDefault="00AD5497" w:rsidP="00AD5497"/>
    <w:tbl>
      <w:tblPr>
        <w:tblStyle w:val="SPLVeldnamendonkerpaars-1ekolomentotaalrijgroen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42F" w:rsidRPr="0072342F" w14:paraId="23C293F8" w14:textId="77777777" w:rsidTr="00D77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7640939" w14:textId="77777777" w:rsidR="0072342F" w:rsidRPr="0072342F" w:rsidRDefault="0072342F" w:rsidP="0072342F">
            <w:pPr>
              <w:rPr>
                <w:b/>
              </w:rPr>
            </w:pPr>
            <w:r w:rsidRPr="0072342F">
              <w:rPr>
                <w:b/>
              </w:rPr>
              <w:lastRenderedPageBreak/>
              <w:t>Beoordelingsonderlegger</w:t>
            </w:r>
          </w:p>
        </w:tc>
      </w:tr>
      <w:tr w:rsidR="0072342F" w:rsidRPr="0072342F" w14:paraId="4708A398" w14:textId="77777777" w:rsidTr="00D7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7AB356C6" w14:textId="77777777" w:rsidR="0072342F" w:rsidRPr="0072342F" w:rsidRDefault="0072342F" w:rsidP="0072342F">
            <w:pPr>
              <w:rPr>
                <w:i/>
              </w:rPr>
            </w:pPr>
            <w:r w:rsidRPr="0072342F">
              <w:rPr>
                <w:i/>
              </w:rPr>
              <w:t>[Bijvoorbeeld: duidelijkheid, eenduidigheid, volledigheid]</w:t>
            </w:r>
          </w:p>
          <w:p w14:paraId="4D14E749" w14:textId="77777777" w:rsidR="0072342F" w:rsidRPr="0072342F" w:rsidRDefault="0072342F" w:rsidP="0072342F">
            <w:pPr>
              <w:rPr>
                <w:i/>
              </w:rPr>
            </w:pPr>
          </w:p>
          <w:p w14:paraId="35F9B103" w14:textId="77777777" w:rsidR="0072342F" w:rsidRPr="0072342F" w:rsidRDefault="0072342F" w:rsidP="0072342F">
            <w:pPr>
              <w:rPr>
                <w:i/>
              </w:rPr>
            </w:pPr>
          </w:p>
        </w:tc>
      </w:tr>
      <w:tr w:rsidR="0072342F" w:rsidRPr="0072342F" w14:paraId="22389768" w14:textId="77777777" w:rsidTr="00D773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3178E073" w14:textId="77777777" w:rsidR="0072342F" w:rsidRPr="0072342F" w:rsidRDefault="0072342F" w:rsidP="0072342F">
            <w:r w:rsidRPr="0072342F">
              <w:t>Tips?</w:t>
            </w:r>
          </w:p>
          <w:p w14:paraId="05477AA4" w14:textId="77777777" w:rsidR="0072342F" w:rsidRPr="0072342F" w:rsidRDefault="0072342F" w:rsidP="0072342F"/>
        </w:tc>
      </w:tr>
    </w:tbl>
    <w:p w14:paraId="7015429A" w14:textId="77777777" w:rsidR="00B300CB" w:rsidRDefault="00B300CB" w:rsidP="00AD5497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497" w:rsidRPr="00C11DD2" w14:paraId="3ED6447D" w14:textId="77777777" w:rsidTr="00B3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56355B"/>
          </w:tcPr>
          <w:p w14:paraId="7AA8F545" w14:textId="77777777" w:rsidR="00AD5497" w:rsidRPr="00B300CB" w:rsidRDefault="00AD5497" w:rsidP="008916B6">
            <w:pPr>
              <w:rPr>
                <w:b/>
                <w:color w:val="FFFFFF" w:themeColor="background1"/>
              </w:rPr>
            </w:pPr>
            <w:r w:rsidRPr="00B300CB">
              <w:rPr>
                <w:b/>
                <w:color w:val="FFFFFF" w:themeColor="background1"/>
              </w:rPr>
              <w:t>Servicedocumenten</w:t>
            </w:r>
          </w:p>
        </w:tc>
      </w:tr>
      <w:tr w:rsidR="00AD5497" w:rsidRPr="00C11DD2" w14:paraId="7B6458D1" w14:textId="77777777" w:rsidTr="00AD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3D0E42F5" w14:textId="77777777" w:rsidR="00AD5497" w:rsidRPr="00C11DD2" w:rsidRDefault="00AD5497" w:rsidP="008916B6">
            <w:pPr>
              <w:rPr>
                <w:i/>
              </w:rPr>
            </w:pPr>
            <w:r w:rsidRPr="00C11DD2">
              <w:rPr>
                <w:i/>
              </w:rPr>
              <w:t>[Bijvoorbeeld: Zijn de servicedocumenten volledig? Mist u servicedocumenten of onderdelen in deze documenten?]</w:t>
            </w:r>
          </w:p>
          <w:p w14:paraId="672B78C8" w14:textId="77777777" w:rsidR="00AD5497" w:rsidRPr="00C11DD2" w:rsidRDefault="00AD5497" w:rsidP="008916B6">
            <w:pPr>
              <w:rPr>
                <w:i/>
              </w:rPr>
            </w:pPr>
          </w:p>
          <w:p w14:paraId="09C59150" w14:textId="77777777" w:rsidR="00AD5497" w:rsidRPr="00C11DD2" w:rsidRDefault="00AD5497" w:rsidP="008916B6">
            <w:pPr>
              <w:rPr>
                <w:i/>
              </w:rPr>
            </w:pPr>
          </w:p>
        </w:tc>
      </w:tr>
      <w:tr w:rsidR="00AD5497" w:rsidRPr="00C11DD2" w14:paraId="69300264" w14:textId="77777777" w:rsidTr="00AD5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53B030F4" w14:textId="77777777" w:rsidR="00AD5497" w:rsidRPr="00C11DD2" w:rsidRDefault="00AD5497" w:rsidP="008916B6">
            <w:r w:rsidRPr="00C11DD2">
              <w:t>Tips?</w:t>
            </w:r>
          </w:p>
          <w:p w14:paraId="2952D131" w14:textId="77777777" w:rsidR="00AD5497" w:rsidRPr="00C11DD2" w:rsidRDefault="00AD5497" w:rsidP="008916B6"/>
        </w:tc>
      </w:tr>
    </w:tbl>
    <w:p w14:paraId="71D89C01" w14:textId="77777777" w:rsidR="00AD5497" w:rsidRPr="00C11DD2" w:rsidRDefault="00AD5497" w:rsidP="00AD5497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497" w:rsidRPr="00C11DD2" w14:paraId="11D7D85D" w14:textId="77777777" w:rsidTr="00B3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56355B"/>
          </w:tcPr>
          <w:p w14:paraId="1DE5BEDD" w14:textId="77777777" w:rsidR="00AD5497" w:rsidRPr="00B300CB" w:rsidRDefault="00AD5497" w:rsidP="008916B6">
            <w:pPr>
              <w:rPr>
                <w:b/>
                <w:color w:val="FFFFFF" w:themeColor="background1"/>
              </w:rPr>
            </w:pPr>
            <w:r w:rsidRPr="00B300CB">
              <w:rPr>
                <w:b/>
                <w:color w:val="FFFFFF" w:themeColor="background1"/>
              </w:rPr>
              <w:t>Overige opmerkingen</w:t>
            </w:r>
          </w:p>
        </w:tc>
      </w:tr>
      <w:tr w:rsidR="00AD5497" w:rsidRPr="00C11DD2" w14:paraId="515DFFC8" w14:textId="77777777" w:rsidTr="00AD5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2094247B" w14:textId="77777777" w:rsidR="00AD5497" w:rsidRPr="00C11DD2" w:rsidRDefault="00AD5497" w:rsidP="008916B6">
            <w:pPr>
              <w:rPr>
                <w:i/>
              </w:rPr>
            </w:pPr>
          </w:p>
          <w:p w14:paraId="6E483B1A" w14:textId="77777777" w:rsidR="00AD5497" w:rsidRPr="00C11DD2" w:rsidRDefault="00AD5497" w:rsidP="008916B6">
            <w:pPr>
              <w:rPr>
                <w:i/>
              </w:rPr>
            </w:pPr>
          </w:p>
          <w:p w14:paraId="64104C07" w14:textId="77777777" w:rsidR="00AD5497" w:rsidRDefault="00AD5497" w:rsidP="008916B6">
            <w:pPr>
              <w:rPr>
                <w:i/>
              </w:rPr>
            </w:pPr>
          </w:p>
          <w:p w14:paraId="6041A4D9" w14:textId="77777777" w:rsidR="0003548F" w:rsidRPr="00C11DD2" w:rsidRDefault="0003548F" w:rsidP="008916B6">
            <w:pPr>
              <w:rPr>
                <w:i/>
              </w:rPr>
            </w:pPr>
          </w:p>
        </w:tc>
      </w:tr>
      <w:tr w:rsidR="00AD5497" w14:paraId="27882C72" w14:textId="77777777" w:rsidTr="00AD54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uto"/>
          </w:tcPr>
          <w:p w14:paraId="1E2A8B87" w14:textId="77777777" w:rsidR="00AD5497" w:rsidRDefault="00AD5497" w:rsidP="008916B6">
            <w:r w:rsidRPr="00C11DD2">
              <w:t>Tips?</w:t>
            </w:r>
          </w:p>
          <w:p w14:paraId="613774C9" w14:textId="77777777" w:rsidR="00AD5497" w:rsidRDefault="00AD5497" w:rsidP="008916B6"/>
        </w:tc>
      </w:tr>
    </w:tbl>
    <w:p w14:paraId="2E1DDAB2" w14:textId="77777777" w:rsidR="00AD5497" w:rsidRPr="007B3066" w:rsidRDefault="00AD5497" w:rsidP="00AD5497"/>
    <w:p w14:paraId="4A5BAADE" w14:textId="77777777" w:rsidR="00AD5497" w:rsidRPr="00730F2F" w:rsidRDefault="00AD5497" w:rsidP="00730F2F"/>
    <w:sectPr w:rsidR="00AD5497" w:rsidRPr="00730F2F" w:rsidSect="00BE088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D452" w14:textId="77777777" w:rsidR="007130CB" w:rsidRDefault="007130CB" w:rsidP="00910A2E">
      <w:pPr>
        <w:spacing w:line="240" w:lineRule="auto"/>
      </w:pPr>
      <w:r>
        <w:separator/>
      </w:r>
    </w:p>
  </w:endnote>
  <w:endnote w:type="continuationSeparator" w:id="0">
    <w:p w14:paraId="3B45BBBD" w14:textId="77777777" w:rsidR="007130CB" w:rsidRDefault="007130CB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CBF9" w14:textId="2E013490" w:rsidR="0017583A" w:rsidRDefault="0017583A" w:rsidP="0069446E">
    <w:pPr>
      <w:pStyle w:val="Voettekst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0935E228" wp14:editId="7331D392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B1D50" w:rsidRPr="00FE1D47">
      <w:t>SD_SD20_PF1_B1-K1</w:t>
    </w:r>
    <w:r w:rsidR="00AB1D50" w:rsidRPr="00E73619">
      <w:t>-</w:t>
    </w:r>
    <w:r w:rsidR="003526AB" w:rsidRPr="00E73619">
      <w:t>K</w:t>
    </w:r>
    <w:r w:rsidR="00AB1D50" w:rsidRPr="00E73619">
      <w:t>2_</w:t>
    </w:r>
    <w:r w:rsidR="00AB1D50" w:rsidRPr="00FE1D47">
      <w:t>2v</w:t>
    </w:r>
    <w:r w:rsidR="00AB1D50">
      <w:t>2</w:t>
    </w:r>
    <w:r>
      <w:tab/>
    </w:r>
    <w:r w:rsidR="00BE088F">
      <w:rPr>
        <w:szCs w:val="16"/>
      </w:rPr>
      <w:fldChar w:fldCharType="begin"/>
    </w:r>
    <w:r w:rsidR="00BE088F">
      <w:rPr>
        <w:szCs w:val="16"/>
      </w:rPr>
      <w:instrText>PAGE</w:instrText>
    </w:r>
    <w:r w:rsidR="00BE088F">
      <w:rPr>
        <w:szCs w:val="16"/>
      </w:rPr>
      <w:fldChar w:fldCharType="separate"/>
    </w:r>
    <w:r w:rsidR="00BE088F">
      <w:rPr>
        <w:szCs w:val="16"/>
      </w:rPr>
      <w:t>2</w:t>
    </w:r>
    <w:r w:rsidR="00BE088F">
      <w:rPr>
        <w:szCs w:val="16"/>
      </w:rPr>
      <w:fldChar w:fldCharType="end"/>
    </w:r>
    <w:r w:rsidR="00BE088F">
      <w:rPr>
        <w:szCs w:val="16"/>
      </w:rPr>
      <w:t>/</w:t>
    </w:r>
    <w:r w:rsidR="00BE088F">
      <w:rPr>
        <w:szCs w:val="16"/>
      </w:rPr>
      <w:fldChar w:fldCharType="begin"/>
    </w:r>
    <w:r w:rsidR="00BE088F">
      <w:rPr>
        <w:szCs w:val="16"/>
      </w:rPr>
      <w:instrText>NUMPAGES</w:instrText>
    </w:r>
    <w:r w:rsidR="00BE088F">
      <w:rPr>
        <w:szCs w:val="16"/>
      </w:rPr>
      <w:fldChar w:fldCharType="separate"/>
    </w:r>
    <w:r w:rsidR="00BE088F">
      <w:rPr>
        <w:szCs w:val="16"/>
      </w:rPr>
      <w:t>3</w:t>
    </w:r>
    <w:r w:rsidR="00BE088F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2784" w14:textId="77777777" w:rsidR="007130CB" w:rsidRDefault="007130CB" w:rsidP="00910A2E">
      <w:pPr>
        <w:spacing w:line="240" w:lineRule="auto"/>
      </w:pPr>
      <w:r>
        <w:separator/>
      </w:r>
    </w:p>
  </w:footnote>
  <w:footnote w:type="continuationSeparator" w:id="0">
    <w:p w14:paraId="4FFF978D" w14:textId="77777777" w:rsidR="007130CB" w:rsidRDefault="007130CB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A523" w14:textId="77777777" w:rsidR="00910A2E" w:rsidRDefault="00354B64">
    <w:pPr>
      <w:pStyle w:val="Koptekst"/>
    </w:pPr>
    <w:r>
      <w:rPr>
        <w:noProof/>
      </w:rPr>
      <w:pict w14:anchorId="44DDBA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B153" w14:textId="77777777" w:rsidR="0017583A" w:rsidRPr="00B300CB" w:rsidRDefault="0017583A" w:rsidP="00B300C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22342"/>
    <w:multiLevelType w:val="hybridMultilevel"/>
    <w:tmpl w:val="B55053C0"/>
    <w:lvl w:ilvl="0" w:tplc="92845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D86FB3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1A1BD9"/>
    <w:multiLevelType w:val="hybridMultilevel"/>
    <w:tmpl w:val="B55053C0"/>
    <w:lvl w:ilvl="0" w:tplc="92845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F1307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174127"/>
    <w:multiLevelType w:val="hybridMultilevel"/>
    <w:tmpl w:val="65FE3336"/>
    <w:lvl w:ilvl="0" w:tplc="92845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6"/>
  </w:num>
  <w:num w:numId="4">
    <w:abstractNumId w:val="43"/>
  </w:num>
  <w:num w:numId="5">
    <w:abstractNumId w:val="15"/>
  </w:num>
  <w:num w:numId="6">
    <w:abstractNumId w:val="39"/>
  </w:num>
  <w:num w:numId="7">
    <w:abstractNumId w:val="0"/>
  </w:num>
  <w:num w:numId="8">
    <w:abstractNumId w:val="46"/>
  </w:num>
  <w:num w:numId="9">
    <w:abstractNumId w:val="22"/>
  </w:num>
  <w:num w:numId="10">
    <w:abstractNumId w:val="33"/>
  </w:num>
  <w:num w:numId="11">
    <w:abstractNumId w:val="35"/>
  </w:num>
  <w:num w:numId="12">
    <w:abstractNumId w:val="14"/>
  </w:num>
  <w:num w:numId="13">
    <w:abstractNumId w:val="34"/>
  </w:num>
  <w:num w:numId="14">
    <w:abstractNumId w:val="25"/>
  </w:num>
  <w:num w:numId="15">
    <w:abstractNumId w:val="13"/>
  </w:num>
  <w:num w:numId="16">
    <w:abstractNumId w:val="1"/>
  </w:num>
  <w:num w:numId="17">
    <w:abstractNumId w:val="20"/>
  </w:num>
  <w:num w:numId="18">
    <w:abstractNumId w:val="5"/>
  </w:num>
  <w:num w:numId="19">
    <w:abstractNumId w:val="48"/>
  </w:num>
  <w:num w:numId="20">
    <w:abstractNumId w:val="28"/>
  </w:num>
  <w:num w:numId="21">
    <w:abstractNumId w:val="47"/>
  </w:num>
  <w:num w:numId="22">
    <w:abstractNumId w:val="38"/>
  </w:num>
  <w:num w:numId="23">
    <w:abstractNumId w:val="32"/>
  </w:num>
  <w:num w:numId="24">
    <w:abstractNumId w:val="31"/>
  </w:num>
  <w:num w:numId="25">
    <w:abstractNumId w:val="26"/>
  </w:num>
  <w:num w:numId="26">
    <w:abstractNumId w:val="16"/>
  </w:num>
  <w:num w:numId="27">
    <w:abstractNumId w:val="7"/>
  </w:num>
  <w:num w:numId="28">
    <w:abstractNumId w:val="3"/>
  </w:num>
  <w:num w:numId="29">
    <w:abstractNumId w:val="36"/>
  </w:num>
  <w:num w:numId="30">
    <w:abstractNumId w:val="21"/>
  </w:num>
  <w:num w:numId="31">
    <w:abstractNumId w:val="9"/>
  </w:num>
  <w:num w:numId="32">
    <w:abstractNumId w:val="11"/>
  </w:num>
  <w:num w:numId="33">
    <w:abstractNumId w:val="42"/>
  </w:num>
  <w:num w:numId="34">
    <w:abstractNumId w:val="37"/>
  </w:num>
  <w:num w:numId="35">
    <w:abstractNumId w:val="12"/>
  </w:num>
  <w:num w:numId="36">
    <w:abstractNumId w:val="17"/>
  </w:num>
  <w:num w:numId="37">
    <w:abstractNumId w:val="23"/>
  </w:num>
  <w:num w:numId="38">
    <w:abstractNumId w:val="27"/>
  </w:num>
  <w:num w:numId="39">
    <w:abstractNumId w:val="8"/>
  </w:num>
  <w:num w:numId="40">
    <w:abstractNumId w:val="44"/>
  </w:num>
  <w:num w:numId="41">
    <w:abstractNumId w:val="45"/>
  </w:num>
  <w:num w:numId="42">
    <w:abstractNumId w:val="19"/>
  </w:num>
  <w:num w:numId="43">
    <w:abstractNumId w:val="10"/>
  </w:num>
  <w:num w:numId="44">
    <w:abstractNumId w:val="18"/>
  </w:num>
  <w:num w:numId="45">
    <w:abstractNumId w:val="41"/>
  </w:num>
  <w:num w:numId="46">
    <w:abstractNumId w:val="30"/>
  </w:num>
  <w:num w:numId="47">
    <w:abstractNumId w:val="29"/>
  </w:num>
  <w:num w:numId="48">
    <w:abstractNumId w:val="24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0"/>
    <w:rsid w:val="00016055"/>
    <w:rsid w:val="000172B9"/>
    <w:rsid w:val="0003548F"/>
    <w:rsid w:val="00095F6E"/>
    <w:rsid w:val="000B3B21"/>
    <w:rsid w:val="000C018E"/>
    <w:rsid w:val="000D4CAE"/>
    <w:rsid w:val="001058AE"/>
    <w:rsid w:val="0017583A"/>
    <w:rsid w:val="001763E3"/>
    <w:rsid w:val="001A5529"/>
    <w:rsid w:val="001F5A9F"/>
    <w:rsid w:val="0023055E"/>
    <w:rsid w:val="00237180"/>
    <w:rsid w:val="002447F3"/>
    <w:rsid w:val="00246D18"/>
    <w:rsid w:val="0026276D"/>
    <w:rsid w:val="00285DE1"/>
    <w:rsid w:val="002A74C1"/>
    <w:rsid w:val="002E0297"/>
    <w:rsid w:val="003526AB"/>
    <w:rsid w:val="00354B64"/>
    <w:rsid w:val="00383605"/>
    <w:rsid w:val="00424AEA"/>
    <w:rsid w:val="00453FAC"/>
    <w:rsid w:val="004F129C"/>
    <w:rsid w:val="00503B20"/>
    <w:rsid w:val="00544045"/>
    <w:rsid w:val="00594DA0"/>
    <w:rsid w:val="006069E2"/>
    <w:rsid w:val="00626E3A"/>
    <w:rsid w:val="006424E4"/>
    <w:rsid w:val="00686A47"/>
    <w:rsid w:val="0069446E"/>
    <w:rsid w:val="00696F56"/>
    <w:rsid w:val="006A445E"/>
    <w:rsid w:val="006B5218"/>
    <w:rsid w:val="007130CB"/>
    <w:rsid w:val="0072342F"/>
    <w:rsid w:val="00730F2F"/>
    <w:rsid w:val="0082745D"/>
    <w:rsid w:val="00837330"/>
    <w:rsid w:val="00854C7A"/>
    <w:rsid w:val="00881F6F"/>
    <w:rsid w:val="008E0EE0"/>
    <w:rsid w:val="008E7EC5"/>
    <w:rsid w:val="00910A2E"/>
    <w:rsid w:val="00921E92"/>
    <w:rsid w:val="009423AA"/>
    <w:rsid w:val="0099471C"/>
    <w:rsid w:val="00996768"/>
    <w:rsid w:val="00A10C66"/>
    <w:rsid w:val="00A266FE"/>
    <w:rsid w:val="00A856EA"/>
    <w:rsid w:val="00AA3AF9"/>
    <w:rsid w:val="00AB1D50"/>
    <w:rsid w:val="00AC1113"/>
    <w:rsid w:val="00AD5497"/>
    <w:rsid w:val="00B300CB"/>
    <w:rsid w:val="00B9493B"/>
    <w:rsid w:val="00BE088F"/>
    <w:rsid w:val="00BE16DC"/>
    <w:rsid w:val="00C02B53"/>
    <w:rsid w:val="00C84117"/>
    <w:rsid w:val="00C93A88"/>
    <w:rsid w:val="00CB045F"/>
    <w:rsid w:val="00CB3D2A"/>
    <w:rsid w:val="00CE1BE8"/>
    <w:rsid w:val="00D26CD4"/>
    <w:rsid w:val="00D46F78"/>
    <w:rsid w:val="00D66E47"/>
    <w:rsid w:val="00DF3F94"/>
    <w:rsid w:val="00E20EB2"/>
    <w:rsid w:val="00E24C05"/>
    <w:rsid w:val="00E549BE"/>
    <w:rsid w:val="00E63944"/>
    <w:rsid w:val="00E73619"/>
    <w:rsid w:val="00EC4011"/>
    <w:rsid w:val="00F21B9C"/>
    <w:rsid w:val="00F314EA"/>
    <w:rsid w:val="00F43BFF"/>
    <w:rsid w:val="00F86F0C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D0FB7A"/>
  <w15:chartTrackingRefBased/>
  <w15:docId w15:val="{308BAE90-6C20-4559-85B6-4BF2B557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SPLVeldnamendonkerpaars-1ekolomentotaalrijgroen1">
    <w:name w:val="SPL Veldnamen donkerpaars - 1e kolom en totaalrij groen1"/>
    <w:basedOn w:val="Standaardtabel"/>
    <w:uiPriority w:val="99"/>
    <w:rsid w:val="0072342F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rPr>
        <w:rFonts w:ascii="Calibri" w:hAnsi="Calibri"/>
        <w:color w:val="FFFFFF" w:themeColor="background1"/>
        <w:sz w:val="22"/>
      </w:rPr>
      <w:tblPr/>
      <w:tcPr>
        <w:tcBorders>
          <w:insideV w:val="single" w:sz="12" w:space="0" w:color="FFFFFF" w:themeColor="background1"/>
        </w:tcBorders>
        <w:shd w:val="clear" w:color="auto" w:fill="56355B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SPLVeldnamendonkerpaars-1ekolomentotaalrijgroen2">
    <w:name w:val="SPL Veldnamen donkerpaars - 1e kolom en totaalrij groen2"/>
    <w:basedOn w:val="Standaardtabel"/>
    <w:uiPriority w:val="99"/>
    <w:rsid w:val="0072342F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rPr>
        <w:rFonts w:ascii="Calibri" w:hAnsi="Calibri"/>
        <w:color w:val="FFFFFF" w:themeColor="background1"/>
        <w:sz w:val="22"/>
      </w:rPr>
      <w:tblPr/>
      <w:tcPr>
        <w:tcBorders>
          <w:insideV w:val="single" w:sz="12" w:space="0" w:color="FFFFFF" w:themeColor="background1"/>
        </w:tcBorders>
        <w:shd w:val="clear" w:color="auto" w:fill="56355B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SPLVeldnamendonkerpaars-1ekolomentotaalrijgroen3">
    <w:name w:val="SPL Veldnamen donkerpaars - 1e kolom en totaalrij groen3"/>
    <w:basedOn w:val="Standaardtabel"/>
    <w:uiPriority w:val="99"/>
    <w:rsid w:val="0003548F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rPr>
        <w:rFonts w:ascii="Calibri" w:hAnsi="Calibri"/>
        <w:color w:val="FFFFFF" w:themeColor="background1"/>
        <w:sz w:val="22"/>
      </w:rPr>
      <w:tblPr/>
      <w:tcPr>
        <w:tcBorders>
          <w:insideV w:val="single" w:sz="12" w:space="0" w:color="FFFFFF" w:themeColor="background1"/>
        </w:tcBorders>
        <w:shd w:val="clear" w:color="auto" w:fill="56355B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297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297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xaminering@stichtingpraktijkleren.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jjmmdd_in_Evaluatieformulier%20%5bKW_KDcohort_PFx_BPx-Kx_xvx%5d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12" ma:contentTypeDescription="Een nieuw document maken." ma:contentTypeScope="" ma:versionID="cbd0324f0e9d7ffe4f44ab8c419dd785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8e6f80f45c99ee0e346c6cab245ea01c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fbb19b-b1db-40aa-9958-43bde27b2103">
      <UserInfo>
        <DisplayName/>
        <AccountId xsi:nil="true"/>
        <AccountType/>
      </UserInfo>
    </SharedWithUsers>
    <MediaLengthInSeconds xmlns="0c6c56c7-6a2f-4321-a1fd-e7215649699e" xsi:nil="true"/>
  </documentManagement>
</p:properties>
</file>

<file path=customXml/itemProps1.xml><?xml version="1.0" encoding="utf-8"?>
<ds:datastoreItem xmlns:ds="http://schemas.openxmlformats.org/officeDocument/2006/customXml" ds:itemID="{FD52E33A-01E3-43EF-A640-A6A1272C8C3D}"/>
</file>

<file path=customXml/itemProps2.xml><?xml version="1.0" encoding="utf-8"?>
<ds:datastoreItem xmlns:ds="http://schemas.openxmlformats.org/officeDocument/2006/customXml" ds:itemID="{0BF6E77C-C5D0-46B1-8C39-C59CDF2B20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4E3700-A508-49BB-8A2E-5179C94F6ACD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f727df04-93ba-4323-ac4e-e4cf5a7715c9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35c6331a-2a23-464e-9aa5-03df216f8e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jjmmdd_in_Evaluatieformulier [KW_KDcohort_PFx_BPx-Kx_xvx]</Template>
  <TotalTime>11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Sylvia Prestifilippo</cp:lastModifiedBy>
  <cp:revision>9</cp:revision>
  <dcterms:created xsi:type="dcterms:W3CDTF">2022-11-23T10:58:00Z</dcterms:created>
  <dcterms:modified xsi:type="dcterms:W3CDTF">2022-12-19T10:13:00Z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  <property fmtid="{D5CDD505-2E9C-101B-9397-08002B2CF9AE}" pid="3" name="Order">
    <vt:r8>11453300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  <property fmtid="{D5CDD505-2E9C-101B-9397-08002B2CF9AE}" pid="10" name="TriggerFlowInfo">
    <vt:lpwstr/>
  </property>
</Properties>
</file>